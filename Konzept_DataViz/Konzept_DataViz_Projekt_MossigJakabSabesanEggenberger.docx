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D8D7" w14:textId="629D2BDC" w:rsidR="00396E65" w:rsidRPr="002E0B00" w:rsidRDefault="00AF5314" w:rsidP="00526BED">
      <w:pPr>
        <w:pStyle w:val="berschrift1"/>
        <w:pBdr>
          <w:bottom w:val="single" w:sz="2" w:space="12" w:color="auto"/>
        </w:pBdr>
        <w:spacing w:before="0" w:after="0" w:line="300" w:lineRule="atLeast"/>
        <w:jc w:val="center"/>
        <w:rPr>
          <w:sz w:val="28"/>
          <w:szCs w:val="28"/>
        </w:rPr>
      </w:pPr>
      <w:r w:rsidRPr="002E0B00">
        <w:rPr>
          <w:sz w:val="28"/>
          <w:szCs w:val="28"/>
        </w:rPr>
        <w:t xml:space="preserve">Konzept </w:t>
      </w:r>
      <w:r w:rsidR="002E0B00" w:rsidRPr="002E0B00">
        <w:rPr>
          <w:sz w:val="28"/>
          <w:szCs w:val="28"/>
        </w:rPr>
        <w:t>DataViz-Projekt</w:t>
      </w:r>
    </w:p>
    <w:tbl>
      <w:tblPr>
        <w:tblStyle w:val="Tabellenraster"/>
        <w:tblpPr w:leftFromText="141" w:rightFromText="141" w:horzAnchor="margin" w:tblpY="91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6"/>
      </w:tblGrid>
      <w:tr w:rsidR="00221917" w:rsidRPr="00AF5314" w14:paraId="0991FA03" w14:textId="77777777" w:rsidTr="2E8B0DAB">
        <w:trPr>
          <w:trHeight w:val="1266"/>
        </w:trPr>
        <w:tc>
          <w:tcPr>
            <w:tcW w:w="3544" w:type="dxa"/>
            <w:tcBorders>
              <w:top w:val="single" w:sz="4" w:space="0" w:color="auto"/>
            </w:tcBorders>
          </w:tcPr>
          <w:p w14:paraId="08D37112" w14:textId="5F884D93" w:rsidR="00221917" w:rsidRPr="00AF5314" w:rsidRDefault="00AF5314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 w:rsidRPr="00AF5314">
              <w:rPr>
                <w:rFonts w:cs="Arial"/>
                <w:szCs w:val="22"/>
              </w:rPr>
              <w:t xml:space="preserve">Gruppe: </w:t>
            </w:r>
            <w:r w:rsidRPr="00AF5314">
              <w:rPr>
                <w:rFonts w:cs="Arial"/>
                <w:szCs w:val="22"/>
              </w:rPr>
              <w:br/>
            </w:r>
            <w:r w:rsidRPr="00F11DF7">
              <w:rPr>
                <w:rFonts w:cs="Arial"/>
                <w:b w:val="0"/>
                <w:bCs/>
                <w:szCs w:val="22"/>
              </w:rPr>
              <w:t xml:space="preserve">Vorname </w:t>
            </w:r>
            <w:r w:rsidR="000046C8">
              <w:rPr>
                <w:rFonts w:cs="Arial"/>
                <w:b w:val="0"/>
                <w:bCs/>
                <w:szCs w:val="22"/>
              </w:rPr>
              <w:t xml:space="preserve">und </w:t>
            </w:r>
            <w:r w:rsidRPr="00F11DF7">
              <w:rPr>
                <w:rFonts w:cs="Arial"/>
                <w:b w:val="0"/>
                <w:bCs/>
                <w:szCs w:val="22"/>
              </w:rPr>
              <w:t>Nachname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aller Gruppenmitglieder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A1D44D" w14:textId="53E7715F" w:rsidR="002E0B00" w:rsidRPr="002E0B00" w:rsidRDefault="000A709E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Chris Eggenberger</w:t>
            </w:r>
          </w:p>
          <w:p w14:paraId="2CF33240" w14:textId="4939670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Nelly Mossig</w:t>
            </w:r>
          </w:p>
          <w:p w14:paraId="6A8C2207" w14:textId="336364C9" w:rsidR="002E0B00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Natalie Jakab</w:t>
            </w:r>
          </w:p>
          <w:p w14:paraId="1300322F" w14:textId="3E6275BF" w:rsidR="00AF5314" w:rsidRPr="002E0B00" w:rsidRDefault="00D76632" w:rsidP="00526BED">
            <w:pPr>
              <w:pStyle w:val="Listenabsatz"/>
              <w:numPr>
                <w:ilvl w:val="0"/>
                <w:numId w:val="12"/>
              </w:numPr>
              <w:spacing w:line="300" w:lineRule="atLeast"/>
              <w:rPr>
                <w:rFonts w:cs="Arial"/>
                <w:bCs/>
                <w:szCs w:val="22"/>
                <w:lang w:val="de-CH"/>
              </w:rPr>
            </w:pPr>
            <w:r>
              <w:rPr>
                <w:rFonts w:cs="Arial"/>
                <w:bCs/>
                <w:szCs w:val="22"/>
                <w:lang w:val="de-CH"/>
              </w:rPr>
              <w:t>Sarruja Sabesan</w:t>
            </w:r>
          </w:p>
        </w:tc>
      </w:tr>
      <w:tr w:rsidR="00CD269C" w:rsidRPr="00466C13" w14:paraId="26132859" w14:textId="77777777" w:rsidTr="2E8B0DAB">
        <w:trPr>
          <w:trHeight w:val="2255"/>
        </w:trPr>
        <w:tc>
          <w:tcPr>
            <w:tcW w:w="3544" w:type="dxa"/>
            <w:tcBorders>
              <w:top w:val="single" w:sz="4" w:space="0" w:color="auto"/>
            </w:tcBorders>
          </w:tcPr>
          <w:p w14:paraId="51D88DAA" w14:textId="37B91770" w:rsidR="00AF5314" w:rsidRPr="00185DB3" w:rsidRDefault="00AF5314" w:rsidP="00185DB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Thema</w:t>
            </w:r>
          </w:p>
          <w:p w14:paraId="57E65DCD" w14:textId="5554AD45" w:rsidR="00F058BE" w:rsidRDefault="000046C8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>
              <w:rPr>
                <w:lang w:val="de-CH"/>
              </w:rPr>
              <w:t>Was ist das Thema des</w:t>
            </w:r>
            <w:r w:rsidR="00F058BE" w:rsidRPr="00AF5314">
              <w:rPr>
                <w:lang w:val="de-CH"/>
              </w:rPr>
              <w:t xml:space="preserve"> </w:t>
            </w:r>
            <w:r>
              <w:rPr>
                <w:lang w:val="de-CH"/>
              </w:rPr>
              <w:t>DataViz-Projekts?</w:t>
            </w:r>
          </w:p>
          <w:p w14:paraId="0298B05A" w14:textId="77777777" w:rsidR="003A329F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Welche </w:t>
            </w:r>
            <w:r w:rsidR="000046C8">
              <w:rPr>
                <w:lang w:val="de-CH"/>
              </w:rPr>
              <w:t xml:space="preserve">thematischen </w:t>
            </w:r>
            <w:r w:rsidRPr="00AF5314">
              <w:rPr>
                <w:lang w:val="de-CH"/>
              </w:rPr>
              <w:t>Aspekte sollen angesprochen werden?</w:t>
            </w:r>
          </w:p>
          <w:p w14:paraId="000D5D20" w14:textId="280929E3" w:rsidR="00AF5314" w:rsidRPr="00F058BE" w:rsidRDefault="00AF5314" w:rsidP="003A329F">
            <w:pPr>
              <w:pStyle w:val="Listenabsatz"/>
              <w:spacing w:after="120" w:line="300" w:lineRule="atLeast"/>
              <w:ind w:left="318"/>
              <w:contextualSpacing w:val="0"/>
              <w:rPr>
                <w:lang w:val="de-CH"/>
              </w:rPr>
            </w:pPr>
            <w:r w:rsidRPr="00AF5314">
              <w:rPr>
                <w:lang w:val="de-CH"/>
              </w:rPr>
              <w:t xml:space="preserve"> </w:t>
            </w:r>
          </w:p>
          <w:p w14:paraId="5EEE388B" w14:textId="5D67464C" w:rsidR="00CD269C" w:rsidRPr="00526BED" w:rsidRDefault="00AF5314" w:rsidP="00526BED">
            <w:pPr>
              <w:pStyle w:val="Listenabsatz"/>
              <w:numPr>
                <w:ilvl w:val="0"/>
                <w:numId w:val="6"/>
              </w:numPr>
              <w:spacing w:after="120" w:line="300" w:lineRule="atLeast"/>
              <w:ind w:left="318" w:hanging="284"/>
              <w:contextualSpacing w:val="0"/>
              <w:rPr>
                <w:lang w:val="de-CH"/>
              </w:rPr>
            </w:pPr>
            <w:r w:rsidRPr="00AF5314">
              <w:rPr>
                <w:rFonts w:cs="Arial"/>
                <w:szCs w:val="22"/>
              </w:rPr>
              <w:t>Welche Frage</w:t>
            </w:r>
            <w:r w:rsidR="00184DD9">
              <w:rPr>
                <w:rFonts w:cs="Arial"/>
                <w:szCs w:val="22"/>
              </w:rPr>
              <w:t>(</w:t>
            </w:r>
            <w:r w:rsidRPr="00AF5314">
              <w:rPr>
                <w:rFonts w:cs="Arial"/>
                <w:szCs w:val="22"/>
              </w:rPr>
              <w:t>n</w:t>
            </w:r>
            <w:r w:rsidR="00184DD9">
              <w:rPr>
                <w:rFonts w:cs="Arial"/>
                <w:szCs w:val="22"/>
              </w:rPr>
              <w:t>)</w:t>
            </w:r>
            <w:r w:rsidRPr="00AF5314">
              <w:rPr>
                <w:rFonts w:cs="Arial"/>
                <w:szCs w:val="22"/>
              </w:rPr>
              <w:t xml:space="preserve"> soll </w:t>
            </w:r>
            <w:r w:rsidR="000046C8">
              <w:rPr>
                <w:rFonts w:cs="Arial"/>
                <w:szCs w:val="22"/>
              </w:rPr>
              <w:t>das DataViz-Projekt</w:t>
            </w:r>
            <w:r w:rsidRPr="00AF5314">
              <w:rPr>
                <w:rFonts w:cs="Arial"/>
                <w:szCs w:val="22"/>
              </w:rPr>
              <w:t xml:space="preserve"> beantworten</w:t>
            </w:r>
            <w:r>
              <w:rPr>
                <w:rFonts w:cs="Arial"/>
                <w:szCs w:val="22"/>
              </w:rPr>
              <w:t>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EEF1CE2" w14:textId="77777777" w:rsidR="00CD269C" w:rsidRDefault="00CD269C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</w:p>
          <w:p w14:paraId="3587710F" w14:textId="77777777" w:rsidR="003A329F" w:rsidRPr="003A329F" w:rsidRDefault="003A329F" w:rsidP="003A329F">
            <w:pPr>
              <w:rPr>
                <w:lang w:val="de-CH"/>
              </w:rPr>
            </w:pPr>
          </w:p>
          <w:p w14:paraId="33F2A9C3" w14:textId="456905EA" w:rsidR="00F010DA" w:rsidRDefault="00F010DA" w:rsidP="2E8B0DAB">
            <w:pPr>
              <w:pStyle w:val="Titel"/>
              <w:rPr>
                <w:rFonts w:ascii="Arial" w:hAnsi="Arial" w:cs="Arial"/>
                <w:sz w:val="22"/>
                <w:szCs w:val="22"/>
                <w:lang w:val="de-CH"/>
              </w:rPr>
            </w:pP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Formula 1-Dat</w:t>
            </w:r>
            <w:r w:rsidR="62CE5B43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en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f</w:t>
            </w:r>
            <w:r w:rsidR="0BF858F9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ür ein</w:t>
            </w:r>
            <w:r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 xml:space="preserve"> Online</w:t>
            </w:r>
            <w:r w:rsidR="262E11CE" w:rsidRPr="2E8B0DAB">
              <w:rPr>
                <w:rFonts w:ascii="Arial" w:eastAsia="Times New Roman" w:hAnsi="Arial" w:cs="Arial"/>
                <w:spacing w:val="0"/>
                <w:kern w:val="0"/>
                <w:sz w:val="22"/>
                <w:szCs w:val="22"/>
                <w:lang w:val="de-CH"/>
              </w:rPr>
              <w:t>-</w:t>
            </w:r>
            <w:r w:rsidRPr="2E8B0DAB">
              <w:rPr>
                <w:rFonts w:ascii="Arial" w:hAnsi="Arial" w:cs="Arial"/>
                <w:sz w:val="22"/>
                <w:szCs w:val="22"/>
                <w:lang w:val="de-CH"/>
              </w:rPr>
              <w:t>Magazine</w:t>
            </w:r>
          </w:p>
          <w:p w14:paraId="3FCE9B3A" w14:textId="77777777" w:rsidR="00F010DA" w:rsidRDefault="00F010DA" w:rsidP="00F010DA">
            <w:pPr>
              <w:rPr>
                <w:lang w:val="de-CH"/>
              </w:rPr>
            </w:pPr>
          </w:p>
          <w:p w14:paraId="1A0D4B9C" w14:textId="3FFF69D9" w:rsidR="00F010DA" w:rsidRDefault="49A0B062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Die Entwicklung von Rundenzeiten, Positionen oder Reifentyp</w:t>
            </w:r>
            <w:r w:rsidR="1413C897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</w:t>
            </w:r>
            <w:r w:rsidR="3555735B" w:rsidRPr="2E8B0DAB">
              <w:rPr>
                <w:lang w:val="de-CH"/>
              </w:rPr>
              <w:t>der Fahrer, in einem vom User gewählten Rennen.</w:t>
            </w:r>
            <w:r w:rsidR="009C6453" w:rsidRPr="2E8B0DAB">
              <w:rPr>
                <w:lang w:val="de-CH"/>
              </w:rPr>
              <w:t xml:space="preserve"> (</w:t>
            </w:r>
            <w:r w:rsidR="64D0B5A2" w:rsidRPr="2E8B0DAB">
              <w:rPr>
                <w:lang w:val="de-CH"/>
              </w:rPr>
              <w:t>Z</w:t>
            </w:r>
            <w:r w:rsidR="009C6453" w:rsidRPr="2E8B0DAB">
              <w:rPr>
                <w:lang w:val="de-CH"/>
              </w:rPr>
              <w:t>ur Verfügung steht die Rennen einer Saison</w:t>
            </w:r>
            <w:r w:rsidR="6E5ADB81" w:rsidRPr="2E8B0DAB">
              <w:rPr>
                <w:lang w:val="de-CH"/>
              </w:rPr>
              <w:t>.</w:t>
            </w:r>
            <w:r w:rsidR="009C6453" w:rsidRPr="2E8B0DAB">
              <w:rPr>
                <w:lang w:val="de-CH"/>
              </w:rPr>
              <w:t>)</w:t>
            </w:r>
          </w:p>
          <w:p w14:paraId="0B39E9E4" w14:textId="77777777" w:rsidR="009C6453" w:rsidRDefault="009C6453" w:rsidP="00F010DA">
            <w:pPr>
              <w:rPr>
                <w:lang w:val="de-CH"/>
              </w:rPr>
            </w:pPr>
          </w:p>
          <w:p w14:paraId="73FC032F" w14:textId="0BA27A06" w:rsidR="009C6453" w:rsidRPr="00F010DA" w:rsidRDefault="0062567F" w:rsidP="00F010DA">
            <w:pPr>
              <w:rPr>
                <w:lang w:val="de-CH"/>
              </w:rPr>
            </w:pPr>
            <w:r w:rsidRPr="2E8B0DAB">
              <w:rPr>
                <w:lang w:val="de-CH"/>
              </w:rPr>
              <w:t>Wie beeinfluss</w:t>
            </w:r>
            <w:r w:rsidR="13C528E0" w:rsidRPr="2E8B0DAB">
              <w:rPr>
                <w:lang w:val="de-CH"/>
              </w:rPr>
              <w:t>en</w:t>
            </w:r>
            <w:r w:rsidRPr="2E8B0DAB">
              <w:rPr>
                <w:lang w:val="de-CH"/>
              </w:rPr>
              <w:t xml:space="preserve"> Reifenabbau und Fahrerleitung die Rundenzeiten in einem Rennen?</w:t>
            </w:r>
            <w:r>
              <w:br/>
            </w:r>
            <w:r w:rsidR="009E3782">
              <w:rPr>
                <w:lang w:val="de-CH"/>
              </w:rPr>
              <w:t xml:space="preserve">Wie verändert sich das Rennverhalten </w:t>
            </w:r>
            <w:r w:rsidR="00FF45F4">
              <w:rPr>
                <w:lang w:val="de-CH"/>
              </w:rPr>
              <w:t xml:space="preserve">auf einer spezifischne Rennstrecke </w:t>
            </w:r>
            <w:r w:rsidR="009E3782">
              <w:rPr>
                <w:lang w:val="de-CH"/>
              </w:rPr>
              <w:t>über die Zeit</w:t>
            </w:r>
            <w:r w:rsidR="00FF45F4">
              <w:rPr>
                <w:lang w:val="de-CH"/>
              </w:rPr>
              <w:t>?</w:t>
            </w:r>
          </w:p>
        </w:tc>
      </w:tr>
      <w:tr w:rsidR="00221917" w:rsidRPr="00AF5314" w14:paraId="3D87E9CA" w14:textId="77777777" w:rsidTr="2E8B0DAB">
        <w:trPr>
          <w:trHeight w:val="1116"/>
        </w:trPr>
        <w:tc>
          <w:tcPr>
            <w:tcW w:w="3544" w:type="dxa"/>
            <w:tcBorders>
              <w:top w:val="single" w:sz="4" w:space="0" w:color="auto"/>
            </w:tcBorders>
          </w:tcPr>
          <w:p w14:paraId="482B0958" w14:textId="43CF53D3" w:rsidR="007E3F52" w:rsidRPr="00AF5314" w:rsidRDefault="009565E5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Aussage</w:t>
            </w:r>
          </w:p>
          <w:p w14:paraId="4030FCC3" w14:textId="08728F74" w:rsidR="00221917" w:rsidRPr="002E0B00" w:rsidRDefault="000046C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 xml:space="preserve">Formuliert eine zentrale Aussage </w:t>
            </w:r>
            <w:r w:rsidR="00466C13">
              <w:rPr>
                <w:rFonts w:cs="Arial"/>
                <w:b w:val="0"/>
                <w:bCs/>
                <w:szCs w:val="22"/>
              </w:rPr>
              <w:t>für euer</w:t>
            </w:r>
            <w:r>
              <w:rPr>
                <w:rFonts w:cs="Arial"/>
                <w:b w:val="0"/>
                <w:bCs/>
                <w:szCs w:val="22"/>
              </w:rPr>
              <w:t xml:space="preserve"> DataViz-Projekt.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C60ED99" w14:textId="5CF785B0" w:rsidR="00221917" w:rsidRPr="00F010DA" w:rsidRDefault="4D6903E1" w:rsidP="2E8B0DAB">
            <w:pPr>
              <w:pStyle w:val="berschrift1"/>
              <w:numPr>
                <w:ilvl w:val="0"/>
                <w:numId w:val="0"/>
              </w:numPr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 xml:space="preserve">Datenbasierte </w:t>
            </w:r>
            <w:r w:rsidR="00122679" w:rsidRPr="2E8B0DAB">
              <w:rPr>
                <w:rFonts w:cs="Arial"/>
                <w:b w:val="0"/>
              </w:rPr>
              <w:t xml:space="preserve">Insights in den Verlauf eines Formel 1 Rennens </w:t>
            </w:r>
            <w:r w:rsidR="79AED700" w:rsidRPr="2E8B0DAB">
              <w:rPr>
                <w:rFonts w:cs="Arial"/>
                <w:b w:val="0"/>
              </w:rPr>
              <w:t>geben</w:t>
            </w:r>
            <w:r w:rsidR="00122679" w:rsidRPr="2E8B0DAB">
              <w:rPr>
                <w:rFonts w:cs="Arial"/>
                <w:b w:val="0"/>
              </w:rPr>
              <w:t>.</w:t>
            </w:r>
          </w:p>
        </w:tc>
      </w:tr>
      <w:tr w:rsidR="002E0B00" w:rsidRPr="00AF5314" w14:paraId="35448A5F" w14:textId="77777777" w:rsidTr="2E8B0DAB">
        <w:trPr>
          <w:trHeight w:val="1699"/>
        </w:trPr>
        <w:tc>
          <w:tcPr>
            <w:tcW w:w="3544" w:type="dxa"/>
            <w:tcBorders>
              <w:top w:val="single" w:sz="4" w:space="0" w:color="auto"/>
            </w:tcBorders>
          </w:tcPr>
          <w:p w14:paraId="76980849" w14:textId="77777777" w:rsidR="009565E5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szCs w:val="22"/>
              </w:rPr>
              <w:t>Titel</w:t>
            </w:r>
          </w:p>
          <w:p w14:paraId="4768AC09" w14:textId="1BF03761" w:rsidR="002E0B00" w:rsidRPr="00DB0532" w:rsidRDefault="000046C8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b w:val="0"/>
                <w:bCs/>
                <w:szCs w:val="22"/>
              </w:rPr>
            </w:pPr>
            <w:r w:rsidRPr="00DB0532">
              <w:rPr>
                <w:rFonts w:cs="Arial"/>
                <w:b w:val="0"/>
                <w:bCs/>
                <w:szCs w:val="22"/>
              </w:rPr>
              <w:t>Formuliert einen Titel basierend auf der zentralen Aussage. Der Titel kann vorläufig sein und später geändert werden.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159CA3CC" w14:textId="5809B0DE" w:rsidR="002E0B00" w:rsidRPr="00F010DA" w:rsidRDefault="002921B8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Racing Insights: Fahrerperformance im Fokus</w:t>
            </w:r>
          </w:p>
        </w:tc>
      </w:tr>
      <w:tr w:rsidR="00FF61E3" w:rsidRPr="00DB0532" w14:paraId="62B52855" w14:textId="77777777" w:rsidTr="2E8B0DAB">
        <w:trPr>
          <w:trHeight w:val="1681"/>
        </w:trPr>
        <w:tc>
          <w:tcPr>
            <w:tcW w:w="3544" w:type="dxa"/>
            <w:tcBorders>
              <w:top w:val="single" w:sz="4" w:space="0" w:color="auto"/>
            </w:tcBorders>
          </w:tcPr>
          <w:p w14:paraId="13B9E680" w14:textId="447EBA17" w:rsidR="00FF61E3" w:rsidRPr="00DB0532" w:rsidRDefault="00FF61E3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Visualisierungsprodukt</w:t>
            </w:r>
          </w:p>
          <w:p w14:paraId="5DCC89E6" w14:textId="2110D2C5" w:rsidR="00FF61E3" w:rsidRPr="003F1C61" w:rsidRDefault="00FF61E3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Welche Form soll das Visualisierungsprodukt haben? Zum Beispiel: Dashboard oder Data Story?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AD32EC0" w14:textId="2E23B1AF" w:rsidR="00FF61E3" w:rsidRPr="003F1C61" w:rsidRDefault="002921B8" w:rsidP="5A6E332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003F1C61">
              <w:rPr>
                <w:rFonts w:cs="Arial"/>
                <w:b w:val="0"/>
              </w:rPr>
              <w:t>Online Dashboard</w:t>
            </w:r>
            <w:r w:rsidR="7E7E2768" w:rsidRPr="003F1C61">
              <w:rPr>
                <w:rFonts w:cs="Arial"/>
                <w:b w:val="0"/>
              </w:rPr>
              <w:t>.</w:t>
            </w:r>
            <w:r w:rsidR="00F11F11" w:rsidRPr="003F1C61">
              <w:rPr>
                <w:rFonts w:cs="Arial"/>
                <w:b w:val="0"/>
              </w:rPr>
              <w:t xml:space="preserve"> </w:t>
            </w:r>
            <w:r w:rsidR="00F11F11" w:rsidRPr="5A6E332D">
              <w:rPr>
                <w:rFonts w:cs="Arial"/>
                <w:b w:val="0"/>
              </w:rPr>
              <w:t>Wenn möglich mithilfe von Streamlit oder einer ähnlichen App</w:t>
            </w:r>
          </w:p>
        </w:tc>
      </w:tr>
      <w:tr w:rsidR="002E0B00" w:rsidRPr="00AF5314" w14:paraId="4CF38B6E" w14:textId="77777777" w:rsidTr="2E8B0DAB">
        <w:trPr>
          <w:trHeight w:val="1705"/>
        </w:trPr>
        <w:tc>
          <w:tcPr>
            <w:tcW w:w="3544" w:type="dxa"/>
            <w:tcBorders>
              <w:top w:val="single" w:sz="4" w:space="0" w:color="auto"/>
            </w:tcBorders>
          </w:tcPr>
          <w:p w14:paraId="622CEFBC" w14:textId="77777777" w:rsidR="009565E5" w:rsidRPr="00DB0532" w:rsidRDefault="002E0B00" w:rsidP="00DB0532">
            <w:pPr>
              <w:pStyle w:val="Titel"/>
              <w:spacing w:line="300" w:lineRule="atLeast"/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/>
                <w:spacing w:val="0"/>
                <w:kern w:val="0"/>
                <w:sz w:val="22"/>
                <w:szCs w:val="22"/>
                <w:lang w:val="de-CH"/>
              </w:rPr>
              <w:t>Publikationsmedium</w:t>
            </w:r>
          </w:p>
          <w:p w14:paraId="1A2DAD1C" w14:textId="38F2AC71" w:rsidR="002E0B00" w:rsidRPr="00DB0532" w:rsidRDefault="002E0B00" w:rsidP="00DB0532">
            <w:pPr>
              <w:pStyle w:val="Titel"/>
              <w:spacing w:line="300" w:lineRule="atLeast"/>
              <w:rPr>
                <w:sz w:val="22"/>
                <w:szCs w:val="22"/>
                <w:lang w:val="de-CH"/>
              </w:rPr>
            </w:pP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Wo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soll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das DataViz-Projekt </w:t>
            </w:r>
            <w:r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publiziert werden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, z.B.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Website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eines Unternehmens, einer Organisation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App</w:t>
            </w:r>
            <w:r w:rsidR="00FF61E3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oder</w:t>
            </w:r>
            <w:r w:rsidR="00BA4E3C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 xml:space="preserve"> </w:t>
            </w:r>
            <w:r w:rsidR="000046C8" w:rsidRPr="00DB0532">
              <w:rPr>
                <w:rFonts w:ascii="Arial" w:eastAsia="Times New Roman" w:hAnsi="Arial" w:cs="Arial"/>
                <w:bCs/>
                <w:spacing w:val="0"/>
                <w:kern w:val="0"/>
                <w:sz w:val="22"/>
                <w:szCs w:val="22"/>
                <w:lang w:val="de-CH"/>
              </w:rPr>
              <w:t>Intranet?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6556C5EA" w14:textId="00292F0D" w:rsidR="002E0B00" w:rsidRPr="00F010DA" w:rsidRDefault="00706FF8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Eigenständiges Tool eines </w:t>
            </w:r>
            <w:r w:rsidR="00F11F11" w:rsidRPr="2E8B0DAB">
              <w:rPr>
                <w:rFonts w:cs="Arial"/>
                <w:b w:val="0"/>
              </w:rPr>
              <w:t>Onlinemagazin</w:t>
            </w:r>
            <w:r>
              <w:rPr>
                <w:rFonts w:cs="Arial"/>
                <w:b w:val="0"/>
              </w:rPr>
              <w:t>s</w:t>
            </w:r>
            <w:r w:rsidR="005C242B" w:rsidRPr="2E8B0DAB">
              <w:rPr>
                <w:rFonts w:cs="Arial"/>
                <w:b w:val="0"/>
              </w:rPr>
              <w:t xml:space="preserve"> wie z</w:t>
            </w:r>
            <w:r w:rsidR="2D1038E9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>B</w:t>
            </w:r>
            <w:r w:rsidR="77DA8074" w:rsidRPr="2E8B0DAB">
              <w:rPr>
                <w:rFonts w:cs="Arial"/>
                <w:b w:val="0"/>
              </w:rPr>
              <w:t>.</w:t>
            </w:r>
            <w:r w:rsidR="005C242B" w:rsidRPr="2E8B0DAB">
              <w:rPr>
                <w:rFonts w:cs="Arial"/>
                <w:b w:val="0"/>
              </w:rPr>
              <w:t xml:space="preserve"> motorsport.com</w:t>
            </w:r>
          </w:p>
        </w:tc>
      </w:tr>
      <w:tr w:rsidR="002E0B00" w:rsidRPr="00AF5314" w14:paraId="460E055E" w14:textId="77777777" w:rsidTr="2E8B0DAB">
        <w:trPr>
          <w:trHeight w:val="1081"/>
        </w:trPr>
        <w:tc>
          <w:tcPr>
            <w:tcW w:w="3544" w:type="dxa"/>
            <w:tcBorders>
              <w:top w:val="single" w:sz="4" w:space="0" w:color="auto"/>
            </w:tcBorders>
          </w:tcPr>
          <w:p w14:paraId="0849BC00" w14:textId="684BB2A1" w:rsidR="009565E5" w:rsidRPr="009565E5" w:rsidRDefault="002E0B00" w:rsidP="00526BED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szCs w:val="22"/>
              </w:rPr>
              <w:t>Zielgruppe</w:t>
            </w:r>
            <w:r w:rsidR="00DB0532">
              <w:rPr>
                <w:rFonts w:cs="Arial"/>
                <w:szCs w:val="22"/>
              </w:rPr>
              <w:t>(n)</w:t>
            </w:r>
          </w:p>
          <w:p w14:paraId="4E1813D0" w14:textId="65A6BB36" w:rsidR="002E0B00" w:rsidRPr="00DB0532" w:rsidRDefault="002E0B00" w:rsidP="00DB0532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 w:rsidRPr="002E0B00">
              <w:rPr>
                <w:rFonts w:cs="Arial"/>
                <w:b w:val="0"/>
                <w:bCs/>
                <w:szCs w:val="22"/>
              </w:rPr>
              <w:t>Wer ist die Zielgruppe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? </w:t>
            </w:r>
            <w:r w:rsidR="009565E5">
              <w:rPr>
                <w:rFonts w:cs="Arial"/>
                <w:b w:val="0"/>
                <w:bCs/>
                <w:szCs w:val="22"/>
              </w:rPr>
              <w:br/>
            </w:r>
            <w:r w:rsidR="009565E5" w:rsidRPr="009565E5">
              <w:rPr>
                <w:rFonts w:ascii="Wingdings" w:eastAsia="Wingdings" w:hAnsi="Wingdings" w:cs="Wingdings"/>
                <w:b w:val="0"/>
                <w:bCs/>
                <w:szCs w:val="22"/>
              </w:rPr>
              <w:t>à</w:t>
            </w:r>
            <w:r w:rsidR="009565E5">
              <w:rPr>
                <w:rFonts w:cs="Arial"/>
                <w:b w:val="0"/>
                <w:bCs/>
                <w:szCs w:val="22"/>
              </w:rPr>
              <w:t xml:space="preserve"> </w:t>
            </w:r>
            <w:r w:rsidR="000046C8">
              <w:rPr>
                <w:rFonts w:cs="Arial"/>
                <w:b w:val="0"/>
                <w:bCs/>
                <w:szCs w:val="22"/>
              </w:rPr>
              <w:t>Recherchiert Daten/Informationen zur Zielgruppe. Diese Recherche dient später für die Erstellung der 2 Personas</w:t>
            </w:r>
            <w:r w:rsidR="008E6E8D">
              <w:rPr>
                <w:rFonts w:cs="Arial"/>
                <w:b w:val="0"/>
                <w:bCs/>
                <w:szCs w:val="22"/>
              </w:rPr>
              <w:t>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0CBCE79C" w14:textId="6B0FD6D7" w:rsidR="002E0B00" w:rsidRPr="00F010DA" w:rsidRDefault="00631C62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Fans</w:t>
            </w:r>
            <w:r w:rsidR="00693655" w:rsidRPr="2E8B0DAB">
              <w:rPr>
                <w:rFonts w:cs="Arial"/>
                <w:b w:val="0"/>
              </w:rPr>
              <w:t xml:space="preserve"> oder Datennerds</w:t>
            </w:r>
            <w:r w:rsidR="00552AEE" w:rsidRPr="2E8B0DAB">
              <w:rPr>
                <w:rFonts w:cs="Arial"/>
                <w:b w:val="0"/>
              </w:rPr>
              <w:t xml:space="preserve"> mit Vorwissen über </w:t>
            </w:r>
            <w:r w:rsidR="00F60313" w:rsidRPr="2E8B0DAB">
              <w:rPr>
                <w:rFonts w:cs="Arial"/>
                <w:b w:val="0"/>
              </w:rPr>
              <w:t>die Formel 1</w:t>
            </w:r>
            <w:r w:rsidRPr="2E8B0DAB">
              <w:rPr>
                <w:rFonts w:cs="Arial"/>
                <w:b w:val="0"/>
              </w:rPr>
              <w:t xml:space="preserve">, </w:t>
            </w:r>
            <w:r w:rsidR="7975022E" w:rsidRPr="2E8B0DAB">
              <w:rPr>
                <w:rFonts w:cs="Arial"/>
                <w:b w:val="0"/>
              </w:rPr>
              <w:t>die zusätzlichen Informationen</w:t>
            </w:r>
            <w:r w:rsidR="00F60313" w:rsidRPr="2E8B0DAB">
              <w:rPr>
                <w:rFonts w:cs="Arial"/>
                <w:b w:val="0"/>
              </w:rPr>
              <w:t xml:space="preserve"> und Daten</w:t>
            </w:r>
            <w:r w:rsidR="00693655" w:rsidRPr="2E8B0DAB">
              <w:rPr>
                <w:rFonts w:cs="Arial"/>
                <w:b w:val="0"/>
              </w:rPr>
              <w:t xml:space="preserve"> </w:t>
            </w:r>
            <w:r w:rsidR="176E6548" w:rsidRPr="2E8B0DAB">
              <w:rPr>
                <w:rFonts w:cs="Arial"/>
                <w:b w:val="0"/>
              </w:rPr>
              <w:t xml:space="preserve">zum Rennen </w:t>
            </w:r>
            <w:r w:rsidR="00693655" w:rsidRPr="2E8B0DAB">
              <w:rPr>
                <w:rFonts w:cs="Arial"/>
                <w:b w:val="0"/>
              </w:rPr>
              <w:t>analysieren möchte</w:t>
            </w:r>
            <w:r w:rsidR="00161386" w:rsidRPr="2E8B0DAB">
              <w:rPr>
                <w:rFonts w:cs="Arial"/>
                <w:b w:val="0"/>
              </w:rPr>
              <w:t>n</w:t>
            </w:r>
            <w:r w:rsidR="00D82AE1">
              <w:rPr>
                <w:rFonts w:cs="Arial"/>
                <w:b w:val="0"/>
              </w:rPr>
              <w:t>.</w:t>
            </w:r>
            <w:r w:rsidR="00060419">
              <w:rPr>
                <w:rFonts w:cs="Arial"/>
                <w:b w:val="0"/>
              </w:rPr>
              <w:t xml:space="preserve"> Oder Journalistinnen und Journalisten, welche nach </w:t>
            </w:r>
            <w:r w:rsidR="00706FF8">
              <w:rPr>
                <w:rFonts w:cs="Arial"/>
                <w:b w:val="0"/>
              </w:rPr>
              <w:t>Infos oder Storys zum Rennen suchen.</w:t>
            </w:r>
          </w:p>
        </w:tc>
      </w:tr>
      <w:tr w:rsidR="00FF61E3" w:rsidRPr="00AF5314" w14:paraId="1C1EF319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7186C14" w14:textId="77777777" w:rsidR="00FF61E3" w:rsidRPr="00AF5314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Cs w:val="22"/>
                <w:lang w:val="de-DE"/>
              </w:rPr>
            </w:pPr>
            <w:r w:rsidRPr="00AF5314">
              <w:rPr>
                <w:rFonts w:eastAsia="Times" w:cs="Arial"/>
                <w:bCs/>
                <w:szCs w:val="22"/>
                <w:lang w:val="de-DE"/>
              </w:rPr>
              <w:lastRenderedPageBreak/>
              <w:t>Visualisierung</w:t>
            </w:r>
          </w:p>
          <w:p w14:paraId="1EF6F81C" w14:textId="77777777" w:rsidR="00FF61E3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Wie viele 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Visualisierungen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braucht es, um das Thema adäquat umzusetzen</w:t>
            </w:r>
            <w:r w:rsidRPr="00F058BE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</w:p>
          <w:p w14:paraId="36DB99DB" w14:textId="225757DA" w:rsidR="00FF61E3" w:rsidRPr="00DB0532" w:rsidRDefault="00FF61E3" w:rsidP="00FF61E3">
            <w:pPr>
              <w:pStyle w:val="Titel"/>
              <w:numPr>
                <w:ilvl w:val="0"/>
                <w:numId w:val="7"/>
              </w:numPr>
              <w:spacing w:after="120" w:line="300" w:lineRule="atLeast"/>
              <w:ind w:left="318" w:hanging="318"/>
              <w:contextualSpacing w:val="0"/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</w:pP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Welche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(r)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Visualisierungstyp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(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en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) könnten sich dafür eignen</w:t>
            </w:r>
            <w:r w:rsidRPr="00AF5314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?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S</w:t>
            </w:r>
            <w:r w:rsidRPr="002E0B00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tatisch, dynamisch?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14:paraId="2D7A9441" w14:textId="5D9EA50E" w:rsidR="00FF61E3" w:rsidRDefault="1E40865D" w:rsidP="2E8B0DAB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</w:rPr>
            </w:pPr>
            <w:r w:rsidRPr="2E8B0DAB">
              <w:rPr>
                <w:rFonts w:cs="Arial"/>
                <w:b w:val="0"/>
              </w:rPr>
              <w:t>Je nach gewählten Parametern wird interaktiv eine Grafik in der App angezeigt.</w:t>
            </w:r>
            <w:r w:rsidR="00F60313" w:rsidRPr="2E8B0DAB">
              <w:rPr>
                <w:rFonts w:cs="Arial"/>
                <w:b w:val="0"/>
              </w:rPr>
              <w:t xml:space="preserve"> Es werden ca. 5 verschiedene Grafiken zur Auswahl gestellt.</w:t>
            </w:r>
          </w:p>
          <w:p w14:paraId="6D36A333" w14:textId="77777777" w:rsidR="00BE7B11" w:rsidRPr="00680839" w:rsidRDefault="00BE7B11" w:rsidP="00BE7B11">
            <w:pPr>
              <w:pStyle w:val="Titel"/>
              <w:rPr>
                <w:sz w:val="36"/>
                <w:szCs w:val="36"/>
                <w:lang w:val="de-CH"/>
              </w:rPr>
            </w:pPr>
          </w:p>
          <w:p w14:paraId="21AA44D2" w14:textId="2EDE87E9" w:rsidR="00BE7B11" w:rsidRPr="00BE7B11" w:rsidRDefault="008E6FBC" w:rsidP="00BE7B11">
            <w:pPr>
              <w:rPr>
                <w:lang w:val="de-CH"/>
              </w:rPr>
            </w:pPr>
            <w:r>
              <w:rPr>
                <w:lang w:val="de-CH"/>
              </w:rPr>
              <w:t>Dynamische Visualisierungen sind nicht zwingend nötig, aber werden nach Möglichkeit eingebaut.</w:t>
            </w:r>
          </w:p>
        </w:tc>
      </w:tr>
      <w:tr w:rsidR="00FF61E3" w:rsidRPr="00AF5314" w14:paraId="5DC28C1B" w14:textId="77777777" w:rsidTr="2E8B0DAB">
        <w:trPr>
          <w:trHeight w:val="2295"/>
        </w:trPr>
        <w:tc>
          <w:tcPr>
            <w:tcW w:w="354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2B02195" w14:textId="77777777" w:rsidR="00FF61E3" w:rsidRPr="00FF61E3" w:rsidRDefault="00FF61E3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eastAsia="Times" w:cs="Arial"/>
                <w:bCs/>
                <w:sz w:val="24"/>
                <w:szCs w:val="24"/>
                <w:lang w:val="de-DE"/>
              </w:rPr>
            </w:pPr>
            <w:r w:rsidRPr="00FF61E3">
              <w:rPr>
                <w:rFonts w:eastAsia="Times" w:cs="Arial"/>
                <w:bCs/>
                <w:sz w:val="24"/>
                <w:szCs w:val="24"/>
                <w:lang w:val="de-DE"/>
              </w:rPr>
              <w:t>Quellen:</w:t>
            </w:r>
          </w:p>
          <w:p w14:paraId="0544D2F2" w14:textId="1823867A" w:rsidR="00FF61E3" w:rsidRPr="00FF61E3" w:rsidRDefault="00FF61E3" w:rsidP="00FF61E3">
            <w:pPr>
              <w:pStyle w:val="Titel"/>
              <w:spacing w:line="300" w:lineRule="atLeast"/>
              <w:rPr>
                <w:sz w:val="24"/>
                <w:szCs w:val="24"/>
              </w:rPr>
            </w:pP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Gebt die Quellen an, die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ihr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für euer DataViz-Projekt verwendet habt. Gebt auch an, welche 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Datenquellen ihr recherchiert habt und welche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Datensätze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daraus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ihr</w:t>
            </w:r>
            <w:r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 xml:space="preserve"> konkret </w:t>
            </w:r>
            <w:r w:rsidRPr="00FF61E3">
              <w:rPr>
                <w:rFonts w:ascii="Arial" w:eastAsia="Times" w:hAnsi="Arial" w:cs="Arial"/>
                <w:spacing w:val="0"/>
                <w:kern w:val="0"/>
                <w:sz w:val="22"/>
                <w:szCs w:val="22"/>
              </w:rPr>
              <w:t>verwendet habt.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7C17BB01" w14:textId="62F2A7E9" w:rsidR="00FF61E3" w:rsidRDefault="00E105D1" w:rsidP="00FF61E3">
            <w:pPr>
              <w:pStyle w:val="berschrift1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before="0" w:after="0" w:line="300" w:lineRule="atLeast"/>
              <w:rPr>
                <w:rFonts w:cs="Arial"/>
                <w:b w:val="0"/>
                <w:bCs/>
                <w:szCs w:val="22"/>
              </w:rPr>
            </w:pPr>
            <w:r>
              <w:rPr>
                <w:rFonts w:cs="Arial"/>
                <w:b w:val="0"/>
                <w:bCs/>
                <w:szCs w:val="22"/>
              </w:rPr>
              <w:t>Dokumentation FastF1:</w:t>
            </w:r>
            <w:r>
              <w:t xml:space="preserve"> </w:t>
            </w:r>
            <w:r w:rsidR="00E46C18">
              <w:br/>
            </w:r>
            <w:hyperlink r:id="rId7" w:history="1">
              <w:r w:rsidR="007C366B" w:rsidRPr="00CE41DF">
                <w:rPr>
                  <w:rStyle w:val="Hyperlink"/>
                  <w:rFonts w:cs="Arial"/>
                  <w:b w:val="0"/>
                  <w:bCs/>
                  <w:szCs w:val="22"/>
                </w:rPr>
                <w:t>https://docs.fastf1.dev/index.html</w:t>
              </w:r>
            </w:hyperlink>
          </w:p>
          <w:p w14:paraId="22CD2A2E" w14:textId="77777777" w:rsidR="00E105D1" w:rsidRPr="00702BFB" w:rsidRDefault="00E105D1" w:rsidP="00E105D1">
            <w:pPr>
              <w:pStyle w:val="Titel"/>
              <w:rPr>
                <w:sz w:val="22"/>
                <w:szCs w:val="22"/>
                <w:lang w:val="de-CH"/>
              </w:rPr>
            </w:pPr>
          </w:p>
          <w:p w14:paraId="7C167DE2" w14:textId="0D269A61" w:rsidR="00E105D1" w:rsidRPr="00E105D1" w:rsidRDefault="00E105D1" w:rsidP="00E105D1">
            <w:pPr>
              <w:rPr>
                <w:lang w:val="de-CH"/>
              </w:rPr>
            </w:pPr>
            <w:r>
              <w:rPr>
                <w:lang w:val="de-CH"/>
              </w:rPr>
              <w:t>Daraus wurde der Datensatz via Python Paket «fastf1» eingelesen.</w:t>
            </w:r>
            <w:r w:rsidR="00E46C18">
              <w:rPr>
                <w:lang w:val="de-CH"/>
              </w:rPr>
              <w:t xml:space="preserve"> Timingdaten sind dort ab der Saison 2018 verfügbar.</w:t>
            </w:r>
          </w:p>
          <w:p w14:paraId="3C5D2E35" w14:textId="0F1D4D20" w:rsidR="00E105D1" w:rsidRPr="00E105D1" w:rsidRDefault="00E105D1" w:rsidP="00E105D1">
            <w:pPr>
              <w:pStyle w:val="Titel"/>
              <w:rPr>
                <w:lang w:val="de-CH"/>
              </w:rPr>
            </w:pPr>
          </w:p>
        </w:tc>
      </w:tr>
    </w:tbl>
    <w:p w14:paraId="1A4CBBA1" w14:textId="77777777" w:rsidR="00F058BE" w:rsidRPr="00F058BE" w:rsidRDefault="00F058BE" w:rsidP="00526BED">
      <w:pPr>
        <w:spacing w:line="300" w:lineRule="atLeast"/>
        <w:rPr>
          <w:lang w:val="de-CH"/>
        </w:rPr>
      </w:pPr>
    </w:p>
    <w:sectPr w:rsidR="00F058BE" w:rsidRPr="00F058BE" w:rsidSect="00070F57">
      <w:headerReference w:type="default" r:id="rId8"/>
      <w:footerReference w:type="even" r:id="rId9"/>
      <w:footerReference w:type="default" r:id="rId10"/>
      <w:endnotePr>
        <w:numFmt w:val="decimal"/>
      </w:endnotePr>
      <w:pgSz w:w="11906" w:h="16838"/>
      <w:pgMar w:top="1418" w:right="1418" w:bottom="1134" w:left="1418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3E094" w14:textId="77777777" w:rsidR="00995672" w:rsidRDefault="00995672"/>
  </w:endnote>
  <w:endnote w:type="continuationSeparator" w:id="0">
    <w:p w14:paraId="32F8B76E" w14:textId="77777777" w:rsidR="00995672" w:rsidRDefault="00995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HW Officina sans book">
    <w:altName w:val="Vrinda"/>
    <w:charset w:val="00"/>
    <w:family w:val="swiss"/>
    <w:pitch w:val="variable"/>
    <w:sig w:usb0="80000027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849638947"/>
      <w:docPartObj>
        <w:docPartGallery w:val="Page Numbers (Bottom of Page)"/>
        <w:docPartUnique/>
      </w:docPartObj>
    </w:sdtPr>
    <w:sdtContent>
      <w:p w14:paraId="52927199" w14:textId="3A848512" w:rsid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D578D92" w14:textId="77777777" w:rsidR="00526BED" w:rsidRDefault="00526BED" w:rsidP="00526BE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294483306"/>
      <w:docPartObj>
        <w:docPartGallery w:val="Page Numbers (Bottom of Page)"/>
        <w:docPartUnique/>
      </w:docPartObj>
    </w:sdtPr>
    <w:sdtContent>
      <w:p w14:paraId="6EE2F487" w14:textId="1711E46B" w:rsidR="00526BED" w:rsidRPr="00526BED" w:rsidRDefault="00526BED" w:rsidP="000E4001">
        <w:pPr>
          <w:pStyle w:val="Fuzeile"/>
          <w:framePr w:wrap="none" w:vAnchor="text" w:hAnchor="margin" w:xAlign="right" w:y="1"/>
          <w:rPr>
            <w:rStyle w:val="Seitenzahl"/>
            <w:sz w:val="18"/>
            <w:szCs w:val="18"/>
          </w:rPr>
        </w:pPr>
        <w:r w:rsidRPr="00526BED">
          <w:rPr>
            <w:rStyle w:val="Seitenzahl"/>
            <w:sz w:val="16"/>
            <w:szCs w:val="16"/>
          </w:rPr>
          <w:fldChar w:fldCharType="begin"/>
        </w:r>
        <w:r w:rsidRPr="00526BED">
          <w:rPr>
            <w:rStyle w:val="Seitenzahl"/>
            <w:sz w:val="16"/>
            <w:szCs w:val="16"/>
          </w:rPr>
          <w:instrText xml:space="preserve"> PAGE </w:instrText>
        </w:r>
        <w:r w:rsidRPr="00526BED">
          <w:rPr>
            <w:rStyle w:val="Seitenzahl"/>
            <w:sz w:val="16"/>
            <w:szCs w:val="16"/>
          </w:rPr>
          <w:fldChar w:fldCharType="separate"/>
        </w:r>
        <w:r w:rsidRPr="00526BED">
          <w:rPr>
            <w:rStyle w:val="Seitenzahl"/>
            <w:noProof/>
            <w:sz w:val="16"/>
            <w:szCs w:val="16"/>
          </w:rPr>
          <w:t>2</w:t>
        </w:r>
        <w:r w:rsidRPr="00526BED">
          <w:rPr>
            <w:rStyle w:val="Seitenzahl"/>
            <w:sz w:val="16"/>
            <w:szCs w:val="16"/>
          </w:rPr>
          <w:fldChar w:fldCharType="end"/>
        </w:r>
      </w:p>
    </w:sdtContent>
  </w:sdt>
  <w:p w14:paraId="287241D1" w14:textId="77777777" w:rsidR="00783B26" w:rsidRDefault="00783B26" w:rsidP="00526BED">
    <w:pPr>
      <w:ind w:right="360"/>
      <w:rPr>
        <w:sz w:val="12"/>
      </w:rPr>
    </w:pPr>
  </w:p>
  <w:p w14:paraId="4253B1E9" w14:textId="1FAAA7E4" w:rsidR="00783B26" w:rsidRPr="00376248" w:rsidRDefault="00783B26" w:rsidP="009509BC">
    <w:pPr>
      <w:tabs>
        <w:tab w:val="left" w:pos="0"/>
        <w:tab w:val="right" w:pos="9072"/>
      </w:tabs>
      <w:rPr>
        <w:rFonts w:cs="Arial"/>
        <w:sz w:val="10"/>
        <w:szCs w:val="10"/>
      </w:rPr>
    </w:pPr>
    <w:r w:rsidRPr="00376248">
      <w:rPr>
        <w:rFonts w:cs="Arial"/>
        <w:sz w:val="10"/>
        <w:szCs w:val="10"/>
      </w:rPr>
      <w:t xml:space="preserve">ZHAW Zürcher Hochschule für Angewandte Wissenschaften | </w:t>
    </w:r>
    <w:r w:rsidR="00F058BE">
      <w:rPr>
        <w:rFonts w:cs="Arial"/>
        <w:sz w:val="10"/>
        <w:szCs w:val="10"/>
      </w:rPr>
      <w:t>VDSS</w:t>
    </w:r>
    <w:r w:rsidRPr="00376248">
      <w:rPr>
        <w:rFonts w:cs="Arial"/>
        <w:sz w:val="10"/>
        <w:szCs w:val="10"/>
      </w:rPr>
      <w:tab/>
    </w:r>
    <w:bookmarkStart w:id="0" w:name="_Toc45237287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FFED" w14:textId="77777777" w:rsidR="00995672" w:rsidRDefault="00995672">
      <w:r>
        <w:separator/>
      </w:r>
    </w:p>
  </w:footnote>
  <w:footnote w:type="continuationSeparator" w:id="0">
    <w:p w14:paraId="0B8B05E8" w14:textId="77777777" w:rsidR="00995672" w:rsidRDefault="00995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C07E7" w14:textId="77777777" w:rsidR="00783B26" w:rsidRPr="004E580A" w:rsidRDefault="00072A02" w:rsidP="004E580A">
    <w:pPr>
      <w:pStyle w:val="Kopfzeile"/>
      <w:jc w:val="right"/>
    </w:pPr>
    <w:r>
      <w:rPr>
        <w:noProof/>
      </w:rPr>
      <w:drawing>
        <wp:inline distT="0" distB="0" distL="0" distR="0" wp14:anchorId="5249B995" wp14:editId="71617B2B">
          <wp:extent cx="276225" cy="295275"/>
          <wp:effectExtent l="0" t="0" r="9525" b="9525"/>
          <wp:docPr id="3" name="Bild 1" descr="logo skr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kript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B1E"/>
    <w:multiLevelType w:val="hybridMultilevel"/>
    <w:tmpl w:val="8F2C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F87"/>
    <w:multiLevelType w:val="hybridMultilevel"/>
    <w:tmpl w:val="82E87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25"/>
    <w:multiLevelType w:val="hybridMultilevel"/>
    <w:tmpl w:val="7CC4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4C7F"/>
    <w:multiLevelType w:val="hybridMultilevel"/>
    <w:tmpl w:val="5844AEE6"/>
    <w:lvl w:ilvl="0" w:tplc="319C7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2D67CC"/>
    <w:multiLevelType w:val="hybridMultilevel"/>
    <w:tmpl w:val="4E349158"/>
    <w:lvl w:ilvl="0" w:tplc="319C75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2A4D28"/>
    <w:multiLevelType w:val="hybridMultilevel"/>
    <w:tmpl w:val="71E0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611C"/>
    <w:multiLevelType w:val="hybridMultilevel"/>
    <w:tmpl w:val="59101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2871"/>
    <w:multiLevelType w:val="multilevel"/>
    <w:tmpl w:val="80BE9DA6"/>
    <w:lvl w:ilvl="0">
      <w:start w:val="1"/>
      <w:numFmt w:val="none"/>
      <w:pStyle w:val="berschrift1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2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berschrift4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BF1844"/>
    <w:multiLevelType w:val="multilevel"/>
    <w:tmpl w:val="FD58D200"/>
    <w:lvl w:ilvl="0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709"/>
        </w:tabs>
        <w:ind w:left="576" w:hanging="576"/>
      </w:pPr>
      <w:rPr>
        <w:rFonts w:hint="default"/>
      </w:rPr>
    </w:lvl>
    <w:lvl w:ilvl="2">
      <w:start w:val="1"/>
      <w:numFmt w:val="decimal"/>
      <w:pStyle w:val="berschriftX"/>
      <w:lvlText w:val="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1%4"/>
      <w:lvlJc w:val="left"/>
      <w:pPr>
        <w:tabs>
          <w:tab w:val="num" w:pos="709"/>
        </w:tabs>
        <w:ind w:left="864" w:hanging="864"/>
      </w:pPr>
      <w:rPr>
        <w:rFonts w:hint="default"/>
      </w:rPr>
    </w:lvl>
    <w:lvl w:ilvl="4">
      <w:start w:val="1"/>
      <w:numFmt w:val="decimal"/>
      <w:lvlText w:val="%1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Restart w:val="0"/>
      <w:lvlText w:val="%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800B3B"/>
    <w:multiLevelType w:val="hybridMultilevel"/>
    <w:tmpl w:val="F6386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70DF7"/>
    <w:multiLevelType w:val="hybridMultilevel"/>
    <w:tmpl w:val="0472E51E"/>
    <w:lvl w:ilvl="0" w:tplc="7676F3AC">
      <w:start w:val="1"/>
      <w:numFmt w:val="bullet"/>
      <w:pStyle w:val="FlietextmitGliederung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3250877">
    <w:abstractNumId w:val="3"/>
  </w:num>
  <w:num w:numId="2" w16cid:durableId="290602190">
    <w:abstractNumId w:val="4"/>
  </w:num>
  <w:num w:numId="3" w16cid:durableId="1212691408">
    <w:abstractNumId w:val="10"/>
  </w:num>
  <w:num w:numId="4" w16cid:durableId="1338384592">
    <w:abstractNumId w:val="8"/>
  </w:num>
  <w:num w:numId="5" w16cid:durableId="571936926">
    <w:abstractNumId w:val="7"/>
  </w:num>
  <w:num w:numId="6" w16cid:durableId="448086763">
    <w:abstractNumId w:val="1"/>
  </w:num>
  <w:num w:numId="7" w16cid:durableId="1951475444">
    <w:abstractNumId w:val="5"/>
  </w:num>
  <w:num w:numId="8" w16cid:durableId="1194609167">
    <w:abstractNumId w:val="7"/>
  </w:num>
  <w:num w:numId="9" w16cid:durableId="1435442281">
    <w:abstractNumId w:val="6"/>
  </w:num>
  <w:num w:numId="10" w16cid:durableId="9071652">
    <w:abstractNumId w:val="2"/>
  </w:num>
  <w:num w:numId="11" w16cid:durableId="1259680926">
    <w:abstractNumId w:val="9"/>
  </w:num>
  <w:num w:numId="12" w16cid:durableId="14027263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grafie_ped_medien&lt;/item&gt;&lt;/Libraries&gt;&lt;/ENLibraries&gt;"/>
  </w:docVars>
  <w:rsids>
    <w:rsidRoot w:val="00027BF2"/>
    <w:rsid w:val="000046C8"/>
    <w:rsid w:val="000173F1"/>
    <w:rsid w:val="000206E0"/>
    <w:rsid w:val="000224A6"/>
    <w:rsid w:val="000250AA"/>
    <w:rsid w:val="00027BF2"/>
    <w:rsid w:val="000423CD"/>
    <w:rsid w:val="000472F1"/>
    <w:rsid w:val="00060419"/>
    <w:rsid w:val="000621AA"/>
    <w:rsid w:val="00064BC5"/>
    <w:rsid w:val="00070F57"/>
    <w:rsid w:val="00072A02"/>
    <w:rsid w:val="000877C9"/>
    <w:rsid w:val="000A2721"/>
    <w:rsid w:val="000A709E"/>
    <w:rsid w:val="000B7E64"/>
    <w:rsid w:val="000C0AC7"/>
    <w:rsid w:val="000D6087"/>
    <w:rsid w:val="000D6CDE"/>
    <w:rsid w:val="000E2B92"/>
    <w:rsid w:val="000E71A3"/>
    <w:rsid w:val="00104593"/>
    <w:rsid w:val="00122679"/>
    <w:rsid w:val="00142E53"/>
    <w:rsid w:val="001532E9"/>
    <w:rsid w:val="00160EC7"/>
    <w:rsid w:val="00161386"/>
    <w:rsid w:val="0016728A"/>
    <w:rsid w:val="00172A8B"/>
    <w:rsid w:val="00184DD9"/>
    <w:rsid w:val="00185DB3"/>
    <w:rsid w:val="00186F70"/>
    <w:rsid w:val="001A39AB"/>
    <w:rsid w:val="001D638E"/>
    <w:rsid w:val="001F46C4"/>
    <w:rsid w:val="00221917"/>
    <w:rsid w:val="00257447"/>
    <w:rsid w:val="00271CF6"/>
    <w:rsid w:val="00285AB2"/>
    <w:rsid w:val="002921B8"/>
    <w:rsid w:val="00295469"/>
    <w:rsid w:val="00295E46"/>
    <w:rsid w:val="00297B71"/>
    <w:rsid w:val="002A03BA"/>
    <w:rsid w:val="002B15F4"/>
    <w:rsid w:val="002C2FDD"/>
    <w:rsid w:val="002C5247"/>
    <w:rsid w:val="002D375B"/>
    <w:rsid w:val="002D3C72"/>
    <w:rsid w:val="002E0B00"/>
    <w:rsid w:val="002E5C9A"/>
    <w:rsid w:val="002F613A"/>
    <w:rsid w:val="00326B30"/>
    <w:rsid w:val="00345AC4"/>
    <w:rsid w:val="00351961"/>
    <w:rsid w:val="00376248"/>
    <w:rsid w:val="0039586B"/>
    <w:rsid w:val="00396E65"/>
    <w:rsid w:val="003A0812"/>
    <w:rsid w:val="003A329F"/>
    <w:rsid w:val="003C3FCE"/>
    <w:rsid w:val="003C4938"/>
    <w:rsid w:val="003D495E"/>
    <w:rsid w:val="003E06C6"/>
    <w:rsid w:val="003F1C61"/>
    <w:rsid w:val="00466C13"/>
    <w:rsid w:val="004740FF"/>
    <w:rsid w:val="00485AB4"/>
    <w:rsid w:val="0049123B"/>
    <w:rsid w:val="004934DC"/>
    <w:rsid w:val="004954BF"/>
    <w:rsid w:val="004C553B"/>
    <w:rsid w:val="004E580A"/>
    <w:rsid w:val="004F4EC8"/>
    <w:rsid w:val="00526BED"/>
    <w:rsid w:val="00546AA8"/>
    <w:rsid w:val="00552AEE"/>
    <w:rsid w:val="00556439"/>
    <w:rsid w:val="005973B8"/>
    <w:rsid w:val="005A6333"/>
    <w:rsid w:val="005A7C5A"/>
    <w:rsid w:val="005B0F2E"/>
    <w:rsid w:val="005C242B"/>
    <w:rsid w:val="005C3D76"/>
    <w:rsid w:val="005F3CA9"/>
    <w:rsid w:val="005F4B62"/>
    <w:rsid w:val="00601C0F"/>
    <w:rsid w:val="00613710"/>
    <w:rsid w:val="0062567F"/>
    <w:rsid w:val="00631C62"/>
    <w:rsid w:val="00635675"/>
    <w:rsid w:val="00680839"/>
    <w:rsid w:val="00691BEA"/>
    <w:rsid w:val="00693655"/>
    <w:rsid w:val="006A4FB9"/>
    <w:rsid w:val="006C006F"/>
    <w:rsid w:val="006F4D91"/>
    <w:rsid w:val="00702BFB"/>
    <w:rsid w:val="007032E8"/>
    <w:rsid w:val="00706FF8"/>
    <w:rsid w:val="00716D30"/>
    <w:rsid w:val="007366C7"/>
    <w:rsid w:val="00754603"/>
    <w:rsid w:val="00761FEC"/>
    <w:rsid w:val="0077669B"/>
    <w:rsid w:val="00783B26"/>
    <w:rsid w:val="0079742F"/>
    <w:rsid w:val="007A4A1A"/>
    <w:rsid w:val="007B3DC0"/>
    <w:rsid w:val="007B532C"/>
    <w:rsid w:val="007C366B"/>
    <w:rsid w:val="007C586A"/>
    <w:rsid w:val="007D456B"/>
    <w:rsid w:val="007E10E5"/>
    <w:rsid w:val="007E3F52"/>
    <w:rsid w:val="007F365B"/>
    <w:rsid w:val="007F6DB2"/>
    <w:rsid w:val="00807771"/>
    <w:rsid w:val="00821605"/>
    <w:rsid w:val="008363E4"/>
    <w:rsid w:val="00863C02"/>
    <w:rsid w:val="0087645A"/>
    <w:rsid w:val="0089105A"/>
    <w:rsid w:val="008B7C4B"/>
    <w:rsid w:val="008B7F7A"/>
    <w:rsid w:val="008D162A"/>
    <w:rsid w:val="008E3340"/>
    <w:rsid w:val="008E54CD"/>
    <w:rsid w:val="008E58B3"/>
    <w:rsid w:val="008E6E8D"/>
    <w:rsid w:val="008E6FA1"/>
    <w:rsid w:val="008E6FBC"/>
    <w:rsid w:val="00924DAF"/>
    <w:rsid w:val="009319BC"/>
    <w:rsid w:val="00935078"/>
    <w:rsid w:val="009400F9"/>
    <w:rsid w:val="00941919"/>
    <w:rsid w:val="00944AFD"/>
    <w:rsid w:val="009509BC"/>
    <w:rsid w:val="00952D61"/>
    <w:rsid w:val="009565E5"/>
    <w:rsid w:val="00992F5C"/>
    <w:rsid w:val="00995672"/>
    <w:rsid w:val="009B1BDE"/>
    <w:rsid w:val="009C6453"/>
    <w:rsid w:val="009D7A9D"/>
    <w:rsid w:val="009E3782"/>
    <w:rsid w:val="009E4A85"/>
    <w:rsid w:val="00A67834"/>
    <w:rsid w:val="00A709F9"/>
    <w:rsid w:val="00A727F2"/>
    <w:rsid w:val="00A90982"/>
    <w:rsid w:val="00AC228A"/>
    <w:rsid w:val="00AC719D"/>
    <w:rsid w:val="00AE5804"/>
    <w:rsid w:val="00AF5314"/>
    <w:rsid w:val="00B25A12"/>
    <w:rsid w:val="00B432AB"/>
    <w:rsid w:val="00B732DC"/>
    <w:rsid w:val="00B74CCB"/>
    <w:rsid w:val="00B76D6A"/>
    <w:rsid w:val="00B87D4E"/>
    <w:rsid w:val="00B94146"/>
    <w:rsid w:val="00BA4E3C"/>
    <w:rsid w:val="00BA7F33"/>
    <w:rsid w:val="00BC5D17"/>
    <w:rsid w:val="00BC64B8"/>
    <w:rsid w:val="00BE30D0"/>
    <w:rsid w:val="00BE7B11"/>
    <w:rsid w:val="00BF7B75"/>
    <w:rsid w:val="00C000EC"/>
    <w:rsid w:val="00C25C03"/>
    <w:rsid w:val="00C72185"/>
    <w:rsid w:val="00C85FBE"/>
    <w:rsid w:val="00C90126"/>
    <w:rsid w:val="00CC0B23"/>
    <w:rsid w:val="00CC7CA5"/>
    <w:rsid w:val="00CD18B3"/>
    <w:rsid w:val="00CD269C"/>
    <w:rsid w:val="00CF2C6D"/>
    <w:rsid w:val="00D334F1"/>
    <w:rsid w:val="00D41792"/>
    <w:rsid w:val="00D427B0"/>
    <w:rsid w:val="00D5663F"/>
    <w:rsid w:val="00D573E1"/>
    <w:rsid w:val="00D61F19"/>
    <w:rsid w:val="00D66964"/>
    <w:rsid w:val="00D7524E"/>
    <w:rsid w:val="00D76632"/>
    <w:rsid w:val="00D82AE1"/>
    <w:rsid w:val="00D8386D"/>
    <w:rsid w:val="00DB0532"/>
    <w:rsid w:val="00DB241A"/>
    <w:rsid w:val="00DC4BB2"/>
    <w:rsid w:val="00DD4A52"/>
    <w:rsid w:val="00DD7C3D"/>
    <w:rsid w:val="00DE1F22"/>
    <w:rsid w:val="00DF395F"/>
    <w:rsid w:val="00DF4273"/>
    <w:rsid w:val="00E105D1"/>
    <w:rsid w:val="00E119D4"/>
    <w:rsid w:val="00E204AD"/>
    <w:rsid w:val="00E23480"/>
    <w:rsid w:val="00E361CE"/>
    <w:rsid w:val="00E46C18"/>
    <w:rsid w:val="00E67F9A"/>
    <w:rsid w:val="00E74766"/>
    <w:rsid w:val="00E85ADF"/>
    <w:rsid w:val="00EB15EC"/>
    <w:rsid w:val="00EF6833"/>
    <w:rsid w:val="00EF6873"/>
    <w:rsid w:val="00F010DA"/>
    <w:rsid w:val="00F05771"/>
    <w:rsid w:val="00F058BE"/>
    <w:rsid w:val="00F10783"/>
    <w:rsid w:val="00F11DF7"/>
    <w:rsid w:val="00F11F11"/>
    <w:rsid w:val="00F1548F"/>
    <w:rsid w:val="00F42EF0"/>
    <w:rsid w:val="00F44B1B"/>
    <w:rsid w:val="00F572F2"/>
    <w:rsid w:val="00F60313"/>
    <w:rsid w:val="00F66773"/>
    <w:rsid w:val="00F66DCA"/>
    <w:rsid w:val="00F75CBE"/>
    <w:rsid w:val="00F845F5"/>
    <w:rsid w:val="00F937C3"/>
    <w:rsid w:val="00F97DE7"/>
    <w:rsid w:val="00FB76B4"/>
    <w:rsid w:val="00FF17B9"/>
    <w:rsid w:val="00FF45F4"/>
    <w:rsid w:val="00FF61E3"/>
    <w:rsid w:val="022A255C"/>
    <w:rsid w:val="07F7CFE7"/>
    <w:rsid w:val="0BC70EB1"/>
    <w:rsid w:val="0BF858F9"/>
    <w:rsid w:val="10044509"/>
    <w:rsid w:val="13C528E0"/>
    <w:rsid w:val="1413C897"/>
    <w:rsid w:val="176E6548"/>
    <w:rsid w:val="1C120148"/>
    <w:rsid w:val="1E40865D"/>
    <w:rsid w:val="262E11CE"/>
    <w:rsid w:val="2D1038E9"/>
    <w:rsid w:val="2E8B0DAB"/>
    <w:rsid w:val="2EAA824B"/>
    <w:rsid w:val="3527AC57"/>
    <w:rsid w:val="3555735B"/>
    <w:rsid w:val="3E7E9BAE"/>
    <w:rsid w:val="49A0B062"/>
    <w:rsid w:val="4C08ADB2"/>
    <w:rsid w:val="4CF75982"/>
    <w:rsid w:val="4D6903E1"/>
    <w:rsid w:val="52565693"/>
    <w:rsid w:val="57EF3430"/>
    <w:rsid w:val="5A50769A"/>
    <w:rsid w:val="5A6E332D"/>
    <w:rsid w:val="62CE5B43"/>
    <w:rsid w:val="64D0B5A2"/>
    <w:rsid w:val="69B59373"/>
    <w:rsid w:val="6B253B28"/>
    <w:rsid w:val="6E5ADB81"/>
    <w:rsid w:val="70B66E6E"/>
    <w:rsid w:val="70F05F57"/>
    <w:rsid w:val="71071A95"/>
    <w:rsid w:val="73AF29CF"/>
    <w:rsid w:val="77DA8074"/>
    <w:rsid w:val="7975022E"/>
    <w:rsid w:val="79AED700"/>
    <w:rsid w:val="7C34E9FA"/>
    <w:rsid w:val="7E7E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F3C0A5"/>
  <w15:docId w15:val="{6B6E8388-1064-4EE6-8807-53A05DAA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45A"/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Titel"/>
    <w:qFormat/>
    <w:rsid w:val="00DF4273"/>
    <w:pPr>
      <w:keepNext/>
      <w:numPr>
        <w:numId w:val="5"/>
      </w:numPr>
      <w:pBdr>
        <w:top w:val="single" w:sz="2" w:space="2" w:color="auto"/>
        <w:bottom w:val="single" w:sz="2" w:space="2" w:color="auto"/>
      </w:pBdr>
      <w:shd w:val="pct20" w:color="auto" w:fill="FFFFFF"/>
      <w:spacing w:before="480" w:after="320"/>
      <w:outlineLvl w:val="0"/>
    </w:pPr>
    <w:rPr>
      <w:rFonts w:eastAsia="Times New Roman"/>
      <w:b/>
      <w:lang w:val="de-CH"/>
    </w:rPr>
  </w:style>
  <w:style w:type="paragraph" w:styleId="berschrift2">
    <w:name w:val="heading 2"/>
    <w:basedOn w:val="berschrift1"/>
    <w:next w:val="Standard"/>
    <w:qFormat/>
    <w:rsid w:val="008E6FA1"/>
    <w:pPr>
      <w:numPr>
        <w:ilvl w:val="1"/>
      </w:numPr>
      <w:pBdr>
        <w:top w:val="single" w:sz="4" w:space="2" w:color="auto"/>
        <w:bottom w:val="single" w:sz="4" w:space="2" w:color="auto"/>
      </w:pBdr>
      <w:shd w:val="pct10" w:color="auto" w:fill="FFFFFF"/>
      <w:tabs>
        <w:tab w:val="right" w:pos="8789"/>
      </w:tabs>
      <w:outlineLvl w:val="1"/>
    </w:pPr>
  </w:style>
  <w:style w:type="paragraph" w:styleId="berschrift3">
    <w:name w:val="heading 3"/>
    <w:basedOn w:val="berschrift2"/>
    <w:next w:val="Standard"/>
    <w:qFormat/>
    <w:rsid w:val="008E6FA1"/>
    <w:pPr>
      <w:numPr>
        <w:ilvl w:val="2"/>
      </w:numPr>
      <w:pBdr>
        <w:top w:val="single" w:sz="4" w:space="1" w:color="auto"/>
        <w:bottom w:val="single" w:sz="4" w:space="1" w:color="auto"/>
      </w:pBdr>
      <w:spacing w:after="360"/>
      <w:outlineLvl w:val="2"/>
    </w:pPr>
  </w:style>
  <w:style w:type="paragraph" w:styleId="berschrift4">
    <w:name w:val="heading 4"/>
    <w:basedOn w:val="berschrift3"/>
    <w:next w:val="Standard"/>
    <w:qFormat/>
    <w:rsid w:val="00BC5D17"/>
    <w:pPr>
      <w:numPr>
        <w:ilvl w:val="3"/>
      </w:numPr>
      <w:pBdr>
        <w:top w:val="single" w:sz="4" w:space="2" w:color="auto"/>
        <w:bottom w:val="none" w:sz="0" w:space="0" w:color="auto"/>
      </w:pBdr>
      <w:shd w:val="clear" w:color="auto" w:fill="auto"/>
      <w:spacing w:before="240" w:after="240"/>
      <w:outlineLvl w:val="3"/>
    </w:pPr>
  </w:style>
  <w:style w:type="paragraph" w:styleId="berschrift5">
    <w:name w:val="heading 5"/>
    <w:basedOn w:val="Standard"/>
    <w:next w:val="Standard"/>
    <w:qFormat/>
    <w:rsid w:val="00783B26"/>
    <w:pPr>
      <w:numPr>
        <w:ilvl w:val="4"/>
        <w:numId w:val="5"/>
      </w:numPr>
      <w:tabs>
        <w:tab w:val="clear" w:pos="1008"/>
      </w:tabs>
      <w:spacing w:before="240" w:after="60"/>
      <w:ind w:left="689" w:hanging="689"/>
      <w:outlineLvl w:val="4"/>
    </w:pPr>
    <w:rPr>
      <w:b/>
      <w:bCs/>
      <w:iCs/>
      <w:szCs w:val="22"/>
    </w:rPr>
  </w:style>
  <w:style w:type="paragraph" w:styleId="berschrift6">
    <w:name w:val="heading 6"/>
    <w:basedOn w:val="Standard"/>
    <w:next w:val="Standard"/>
    <w:qFormat/>
    <w:rsid w:val="0087645A"/>
    <w:pPr>
      <w:outlineLvl w:val="5"/>
    </w:pPr>
    <w:rPr>
      <w:b/>
    </w:rPr>
  </w:style>
  <w:style w:type="paragraph" w:styleId="berschrift7">
    <w:name w:val="heading 7"/>
    <w:basedOn w:val="berschrift6"/>
    <w:next w:val="Standard"/>
    <w:qFormat/>
    <w:rsid w:val="002D375B"/>
    <w:pPr>
      <w:outlineLvl w:val="6"/>
    </w:pPr>
  </w:style>
  <w:style w:type="paragraph" w:styleId="berschrift8">
    <w:name w:val="heading 8"/>
    <w:basedOn w:val="berschrift7"/>
    <w:next w:val="Standard"/>
    <w:qFormat/>
    <w:rsid w:val="002D375B"/>
    <w:pPr>
      <w:outlineLvl w:val="7"/>
    </w:pPr>
  </w:style>
  <w:style w:type="paragraph" w:styleId="berschrift9">
    <w:name w:val="heading 9"/>
    <w:basedOn w:val="berschrift8"/>
    <w:next w:val="Standard"/>
    <w:qFormat/>
    <w:rsid w:val="002D375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FlietextmitGliederung">
    <w:name w:val="Fließtext mit Gliederung"/>
    <w:basedOn w:val="Standard"/>
    <w:rsid w:val="00DF4273"/>
    <w:pPr>
      <w:numPr>
        <w:numId w:val="3"/>
      </w:numPr>
      <w:tabs>
        <w:tab w:val="right" w:pos="9072"/>
      </w:tabs>
      <w:spacing w:after="120"/>
    </w:pPr>
    <w:rPr>
      <w:lang w:val="de-CH"/>
    </w:rPr>
  </w:style>
  <w:style w:type="paragraph" w:styleId="Endnotentext">
    <w:name w:val="endnote text"/>
    <w:basedOn w:val="Standard"/>
    <w:semiHidden/>
    <w:pPr>
      <w:spacing w:after="140" w:line="280" w:lineRule="exact"/>
      <w:ind w:left="709" w:hanging="709"/>
      <w:jc w:val="both"/>
    </w:pPr>
    <w:rPr>
      <w:rFonts w:ascii="ZHW Officina sans book" w:hAnsi="ZHW Officina sans book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customStyle="1" w:styleId="Literatur">
    <w:name w:val="Literatur"/>
    <w:basedOn w:val="Standard"/>
    <w:rsid w:val="00DF4273"/>
    <w:pPr>
      <w:tabs>
        <w:tab w:val="left" w:pos="709"/>
      </w:tabs>
      <w:spacing w:after="120" w:line="240" w:lineRule="exact"/>
      <w:ind w:left="709"/>
    </w:pPr>
    <w:rPr>
      <w:sz w:val="18"/>
      <w:lang w:val="de-CH"/>
    </w:rPr>
  </w:style>
  <w:style w:type="paragraph" w:customStyle="1" w:styleId="berschriftX">
    <w:name w:val="Überschrift X"/>
    <w:basedOn w:val="berschrift3"/>
    <w:rsid w:val="00613710"/>
    <w:pPr>
      <w:numPr>
        <w:numId w:val="4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clear" w:pos="360"/>
        <w:tab w:val="num" w:pos="709"/>
      </w:tabs>
      <w:ind w:left="709" w:hanging="709"/>
    </w:pPr>
  </w:style>
  <w:style w:type="paragraph" w:customStyle="1" w:styleId="IHV">
    <w:name w:val="IHV"/>
    <w:basedOn w:val="FlietextmitGliederung"/>
    <w:rsid w:val="008B7C4B"/>
    <w:pPr>
      <w:numPr>
        <w:numId w:val="0"/>
      </w:numPr>
      <w:tabs>
        <w:tab w:val="clear" w:pos="9072"/>
        <w:tab w:val="right" w:leader="dot" w:pos="9062"/>
      </w:tabs>
      <w:spacing w:after="0"/>
      <w:ind w:left="1418" w:hanging="709"/>
    </w:pPr>
    <w:rPr>
      <w:noProof/>
    </w:rPr>
  </w:style>
  <w:style w:type="paragraph" w:styleId="Kopfzeile">
    <w:name w:val="header"/>
    <w:basedOn w:val="Standard"/>
    <w:rsid w:val="008764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7645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3A08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F1548F"/>
    <w:rPr>
      <w:sz w:val="16"/>
      <w:szCs w:val="16"/>
    </w:rPr>
  </w:style>
  <w:style w:type="paragraph" w:styleId="Kommentartext">
    <w:name w:val="annotation text"/>
    <w:basedOn w:val="Standard"/>
    <w:semiHidden/>
    <w:rsid w:val="00F1548F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F1548F"/>
    <w:rPr>
      <w:b/>
      <w:bCs/>
    </w:rPr>
  </w:style>
  <w:style w:type="paragraph" w:styleId="Verzeichnis1">
    <w:name w:val="toc 1"/>
    <w:basedOn w:val="Standard"/>
    <w:next w:val="Standard"/>
    <w:autoRedefine/>
    <w:semiHidden/>
    <w:rsid w:val="00142E53"/>
  </w:style>
  <w:style w:type="paragraph" w:styleId="Verzeichnis2">
    <w:name w:val="toc 2"/>
    <w:basedOn w:val="Standard"/>
    <w:next w:val="Standard"/>
    <w:autoRedefine/>
    <w:semiHidden/>
    <w:rsid w:val="00142E53"/>
    <w:pPr>
      <w:ind w:left="220"/>
    </w:pPr>
  </w:style>
  <w:style w:type="paragraph" w:styleId="Verzeichnis3">
    <w:name w:val="toc 3"/>
    <w:basedOn w:val="Standard"/>
    <w:next w:val="Standard"/>
    <w:autoRedefine/>
    <w:semiHidden/>
    <w:rsid w:val="00142E53"/>
    <w:pPr>
      <w:ind w:left="440"/>
    </w:pPr>
  </w:style>
  <w:style w:type="character" w:styleId="Hyperlink">
    <w:name w:val="Hyperlink"/>
    <w:basedOn w:val="Absatz-Standardschriftart"/>
    <w:rsid w:val="0087645A"/>
    <w:rPr>
      <w:rFonts w:ascii="Arial" w:hAnsi="Arial"/>
      <w:color w:val="0000FF"/>
      <w:u w:val="single"/>
    </w:rPr>
  </w:style>
  <w:style w:type="paragraph" w:customStyle="1" w:styleId="Suptitel">
    <w:name w:val="Suptitel"/>
    <w:basedOn w:val="Standard"/>
    <w:rsid w:val="00C72185"/>
    <w:pPr>
      <w:spacing w:after="120"/>
      <w:jc w:val="both"/>
    </w:pPr>
    <w:rPr>
      <w:rFonts w:eastAsia="Times New Roman" w:cs="Arial"/>
      <w:b/>
      <w:sz w:val="20"/>
      <w:lang w:val="de-CH"/>
    </w:rPr>
  </w:style>
  <w:style w:type="table" w:styleId="Tabellenraster">
    <w:name w:val="Table Grid"/>
    <w:basedOn w:val="NormaleTabelle"/>
    <w:uiPriority w:val="59"/>
    <w:rsid w:val="00396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1">
    <w:name w:val="Formatvorlage_1"/>
    <w:basedOn w:val="Standard"/>
    <w:next w:val="FlietextmitGliederung"/>
    <w:autoRedefine/>
    <w:qFormat/>
    <w:rsid w:val="00DF4273"/>
    <w:rPr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27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paragraph" w:styleId="Listenabsatz">
    <w:name w:val="List Paragraph"/>
    <w:basedOn w:val="Standard"/>
    <w:uiPriority w:val="34"/>
    <w:qFormat/>
    <w:rsid w:val="00AF5314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526BED"/>
  </w:style>
  <w:style w:type="character" w:styleId="NichtaufgelsteErwhnung">
    <w:name w:val="Unresolved Mention"/>
    <w:basedOn w:val="Absatz-Standardschriftart"/>
    <w:uiPriority w:val="99"/>
    <w:semiHidden/>
    <w:unhideWhenUsed/>
    <w:rsid w:val="00E105D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78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fastf1.dev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IAM\Skript_Vorlage_ZHAW_IAM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Skript_Vorlage_ZHAW_IAM.dotx</Template>
  <TotalTime>0</TotalTime>
  <Pages>2</Pages>
  <Words>352</Words>
  <Characters>2219</Characters>
  <Application>Microsoft Office Word</Application>
  <DocSecurity>0</DocSecurity>
  <Lines>18</Lines>
  <Paragraphs>5</Paragraphs>
  <ScaleCrop>false</ScaleCrop>
  <Company>Zürcher Hochschule Winterthur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Helga</dc:creator>
  <cp:lastModifiedBy>Nelly Mossig</cp:lastModifiedBy>
  <cp:revision>55</cp:revision>
  <cp:lastPrinted>2007-08-14T12:59:00Z</cp:lastPrinted>
  <dcterms:created xsi:type="dcterms:W3CDTF">2025-03-03T11:14:00Z</dcterms:created>
  <dcterms:modified xsi:type="dcterms:W3CDTF">2025-05-27T17:06:00Z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2022-03-09T10:00:34Z</vt:lpwstr>
  </property>
  <property fmtid="{D5CDD505-2E9C-101B-9397-08002B2CF9AE}" pid="4" name="MSIP_Label_10d9bad3-6dac-4e9a-89a3-89f3b8d247b2_Method">
    <vt:lpwstr>Privileged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25f2a055-ab84-42d7-bb1e-a06031b9ccdc</vt:lpwstr>
  </property>
  <property fmtid="{D5CDD505-2E9C-101B-9397-08002B2CF9AE}" pid="8" name="MSIP_Label_10d9bad3-6dac-4e9a-89a3-89f3b8d247b2_ContentBits">
    <vt:lpwstr>0</vt:lpwstr>
  </property>
</Properties>
</file>